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D73D5" w14:textId="77777777" w:rsidR="00B4528D" w:rsidRPr="00B821E7" w:rsidRDefault="00B821E7" w:rsidP="00B4528D">
      <w:pPr>
        <w:pStyle w:val="Title"/>
        <w:rPr>
          <w:rFonts w:ascii="Calibri" w:hAnsi="Calibri" w:cs="Calibri"/>
        </w:rPr>
      </w:pPr>
      <w:r w:rsidRPr="00B821E7">
        <w:rPr>
          <w:rFonts w:ascii="Calibri" w:hAnsi="Calibri" w:cs="Calibri"/>
        </w:rPr>
        <w:t>Daniel Green</w:t>
      </w:r>
    </w:p>
    <w:p w14:paraId="2E318673" w14:textId="77777777" w:rsidR="008417D1" w:rsidRPr="00B821E7" w:rsidRDefault="00B821E7" w:rsidP="008417D1">
      <w:pPr>
        <w:rPr>
          <w:rFonts w:ascii="Calibri" w:hAnsi="Calibri" w:cs="Calibri"/>
        </w:rPr>
      </w:pPr>
      <w:r w:rsidRPr="00B821E7">
        <w:rPr>
          <w:rFonts w:ascii="Calibri" w:hAnsi="Calibri" w:cs="Calibri"/>
        </w:rPr>
        <w:t>Rexburg, ID</w:t>
      </w:r>
      <w:r w:rsidR="008417D1" w:rsidRPr="00B821E7">
        <w:rPr>
          <w:rFonts w:ascii="Calibri" w:hAnsi="Calibri" w:cs="Calibri"/>
        </w:rPr>
        <w:t> | </w:t>
      </w:r>
      <w:r w:rsidRPr="00B821E7">
        <w:rPr>
          <w:rFonts w:ascii="Calibri" w:hAnsi="Calibri" w:cs="Calibri"/>
        </w:rPr>
        <w:t>586-850-1955</w:t>
      </w:r>
      <w:r w:rsidR="008417D1" w:rsidRPr="00B821E7">
        <w:rPr>
          <w:rFonts w:ascii="Calibri" w:hAnsi="Calibri" w:cs="Calibri"/>
        </w:rPr>
        <w:t> | </w:t>
      </w:r>
      <w:r w:rsidRPr="00B821E7">
        <w:rPr>
          <w:rFonts w:ascii="Calibri" w:hAnsi="Calibri" w:cs="Calibri"/>
        </w:rPr>
        <w:t>verde.daniel.d@gmail.com</w:t>
      </w:r>
    </w:p>
    <w:p w14:paraId="3CFFBBF9" w14:textId="77777777" w:rsidR="008C4A27" w:rsidRPr="00B821E7" w:rsidRDefault="00B821E7" w:rsidP="008C4A27">
      <w:pPr>
        <w:pStyle w:val="Date"/>
        <w:rPr>
          <w:rFonts w:ascii="Calibri" w:hAnsi="Calibri" w:cs="Calibri"/>
        </w:rPr>
      </w:pPr>
      <w:r w:rsidRPr="00B821E7">
        <w:rPr>
          <w:rFonts w:ascii="Calibri" w:hAnsi="Calibri" w:cs="Calibri"/>
        </w:rPr>
        <w:t>10/5/2016</w:t>
      </w:r>
    </w:p>
    <w:sdt>
      <w:sdtPr>
        <w:rPr>
          <w:rFonts w:ascii="Calibri" w:hAnsi="Calibri" w:cs="Calibri"/>
        </w:rPr>
        <w:alias w:val="Recipient Name:"/>
        <w:tag w:val="Recipient Name:"/>
        <w:id w:val="1064140302"/>
        <w:placeholder>
          <w:docPart w:val="F17D60B228D944828D265C9E5370AC7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39DB2343" w14:textId="7D3E0F83" w:rsidR="008C4A27" w:rsidRPr="00B821E7" w:rsidRDefault="00790869" w:rsidP="008417D1">
          <w:pPr>
            <w:pStyle w:val="Address"/>
            <w:rPr>
              <w:rFonts w:ascii="Calibri" w:hAnsi="Calibri" w:cs="Calibri"/>
            </w:rPr>
          </w:pPr>
          <w:r>
            <w:rPr>
              <w:rFonts w:ascii="Calibri" w:hAnsi="Calibri" w:cs="Calibri"/>
            </w:rPr>
            <w:t>Human Resources</w:t>
          </w:r>
        </w:p>
      </w:sdtContent>
    </w:sdt>
    <w:p w14:paraId="2AD18901" w14:textId="63B703D7" w:rsidR="00B821E7" w:rsidRPr="00B821E7" w:rsidRDefault="00790869" w:rsidP="008417D1">
      <w:pPr>
        <w:pStyle w:val="Address"/>
        <w:rPr>
          <w:rFonts w:ascii="Calibri" w:hAnsi="Calibri" w:cs="Calibri"/>
        </w:rPr>
      </w:pPr>
      <w:r>
        <w:rPr>
          <w:rFonts w:ascii="Calibri" w:hAnsi="Calibri" w:cs="Calibri"/>
        </w:rPr>
        <w:t>M</w:t>
      </w:r>
      <w:r w:rsidR="00474B6C">
        <w:rPr>
          <w:rFonts w:ascii="Calibri" w:hAnsi="Calibri" w:cs="Calibri"/>
        </w:rPr>
        <w:t>elaleuca, T</w:t>
      </w:r>
      <w:r>
        <w:rPr>
          <w:rFonts w:ascii="Calibri" w:hAnsi="Calibri" w:cs="Calibri"/>
        </w:rPr>
        <w:t>he Wellness Company</w:t>
      </w:r>
    </w:p>
    <w:p w14:paraId="4381C50D" w14:textId="729FAE81" w:rsidR="00B821E7" w:rsidRPr="00B821E7" w:rsidRDefault="00790869" w:rsidP="008417D1">
      <w:pPr>
        <w:pStyle w:val="Address"/>
        <w:rPr>
          <w:rFonts w:ascii="Calibri" w:hAnsi="Calibri" w:cs="Calibri"/>
        </w:rPr>
      </w:pPr>
      <w:r>
        <w:rPr>
          <w:rFonts w:ascii="Calibri" w:hAnsi="Calibri" w:cs="Calibri"/>
        </w:rPr>
        <w:t>Idaho Falls</w:t>
      </w:r>
      <w:r w:rsidR="00B821E7" w:rsidRPr="00B821E7">
        <w:rPr>
          <w:rFonts w:ascii="Calibri" w:hAnsi="Calibri" w:cs="Calibri"/>
        </w:rPr>
        <w:t xml:space="preserve">, </w:t>
      </w:r>
      <w:r>
        <w:rPr>
          <w:rFonts w:ascii="Calibri" w:hAnsi="Calibri" w:cs="Calibri"/>
        </w:rPr>
        <w:t>ID</w:t>
      </w:r>
    </w:p>
    <w:p w14:paraId="64716DD2" w14:textId="4B4C3F8B" w:rsidR="008C4A27" w:rsidRPr="00B821E7" w:rsidRDefault="00B821E7" w:rsidP="008C4A27">
      <w:pPr>
        <w:pStyle w:val="Salutation"/>
        <w:rPr>
          <w:rFonts w:ascii="Calibri" w:hAnsi="Calibri" w:cs="Calibri"/>
        </w:rPr>
      </w:pPr>
      <w:r w:rsidRPr="00B821E7">
        <w:rPr>
          <w:rFonts w:ascii="Calibri" w:hAnsi="Calibri" w:cs="Calibri"/>
        </w:rPr>
        <w:t xml:space="preserve">To </w:t>
      </w:r>
      <w:r w:rsidR="00B516D0" w:rsidRPr="00B821E7">
        <w:rPr>
          <w:rFonts w:ascii="Calibri" w:hAnsi="Calibri" w:cs="Calibri"/>
        </w:rPr>
        <w:t>whom</w:t>
      </w:r>
      <w:r w:rsidRPr="00B821E7">
        <w:rPr>
          <w:rFonts w:ascii="Calibri" w:hAnsi="Calibri" w:cs="Calibri"/>
        </w:rPr>
        <w:t xml:space="preserve"> it may concern</w:t>
      </w:r>
      <w:r w:rsidR="008C4A27" w:rsidRPr="00B821E7">
        <w:rPr>
          <w:rFonts w:ascii="Calibri" w:hAnsi="Calibri" w:cs="Calibri"/>
        </w:rPr>
        <w:t>:</w:t>
      </w:r>
    </w:p>
    <w:p w14:paraId="3C8FBD51" w14:textId="3F082C4A" w:rsidR="00E93737" w:rsidRDefault="000C696F" w:rsidP="000C696F">
      <w:pPr>
        <w:rPr>
          <w:rFonts w:ascii="Calibri" w:hAnsi="Calibri" w:cs="Calibri"/>
        </w:rPr>
      </w:pPr>
      <w:r>
        <w:rPr>
          <w:rFonts w:ascii="Calibri" w:hAnsi="Calibri" w:cs="Calibri"/>
        </w:rPr>
        <w:t xml:space="preserve">I am writing in regards to the </w:t>
      </w:r>
      <w:r w:rsidR="00790869">
        <w:rPr>
          <w:rFonts w:ascii="Calibri" w:hAnsi="Calibri" w:cs="Calibri"/>
        </w:rPr>
        <w:t>Information Technology</w:t>
      </w:r>
      <w:r>
        <w:rPr>
          <w:rFonts w:ascii="Calibri" w:hAnsi="Calibri" w:cs="Calibri"/>
        </w:rPr>
        <w:t xml:space="preserve"> </w:t>
      </w:r>
      <w:r w:rsidR="00790869">
        <w:rPr>
          <w:rFonts w:ascii="Calibri" w:hAnsi="Calibri" w:cs="Calibri"/>
        </w:rPr>
        <w:t xml:space="preserve">internship </w:t>
      </w:r>
      <w:r>
        <w:rPr>
          <w:rFonts w:ascii="Calibri" w:hAnsi="Calibri" w:cs="Calibri"/>
        </w:rPr>
        <w:t xml:space="preserve">posting found on </w:t>
      </w:r>
      <w:r w:rsidR="00790869">
        <w:rPr>
          <w:rFonts w:ascii="Calibri" w:hAnsi="Calibri" w:cs="Calibri"/>
        </w:rPr>
        <w:t>melaleucajobs.com</w:t>
      </w:r>
      <w:r>
        <w:rPr>
          <w:rFonts w:ascii="Calibri" w:hAnsi="Calibri" w:cs="Calibri"/>
        </w:rPr>
        <w:t>.</w:t>
      </w:r>
      <w:r w:rsidR="00E93737">
        <w:rPr>
          <w:rFonts w:ascii="Calibri" w:hAnsi="Calibri" w:cs="Calibri"/>
        </w:rPr>
        <w:t xml:space="preserve"> </w:t>
      </w:r>
      <w:r w:rsidR="00790869">
        <w:rPr>
          <w:rFonts w:ascii="Calibri" w:hAnsi="Calibri" w:cs="Calibri"/>
        </w:rPr>
        <w:t xml:space="preserve">As I have learned more about Melaleuca I have grown progressively more impressed by your dedication to providing quality products to your customers. You efforts to educate your consumers on the contents and advantages of your products is admirable, and your focus on improving the lives of others is </w:t>
      </w:r>
      <w:r w:rsidR="009F2597">
        <w:rPr>
          <w:rFonts w:ascii="Calibri" w:hAnsi="Calibri" w:cs="Calibri"/>
        </w:rPr>
        <w:t>something I would love to be a part of.</w:t>
      </w:r>
    </w:p>
    <w:p w14:paraId="06DC8B91" w14:textId="47B93A8B" w:rsidR="008417D1" w:rsidRDefault="000C696F" w:rsidP="000C696F">
      <w:pPr>
        <w:rPr>
          <w:rFonts w:ascii="Calibri" w:hAnsi="Calibri" w:cs="Calibri"/>
        </w:rPr>
      </w:pPr>
      <w:r>
        <w:rPr>
          <w:rFonts w:ascii="Calibri" w:hAnsi="Calibri" w:cs="Calibri"/>
        </w:rPr>
        <w:t>You have stated that</w:t>
      </w:r>
      <w:bookmarkStart w:id="0" w:name="_GoBack"/>
      <w:bookmarkEnd w:id="0"/>
      <w:r>
        <w:rPr>
          <w:rFonts w:ascii="Calibri" w:hAnsi="Calibri" w:cs="Calibri"/>
        </w:rPr>
        <w:t xml:space="preserve"> you are searching for someone </w:t>
      </w:r>
      <w:r w:rsidR="00E93737">
        <w:rPr>
          <w:rFonts w:ascii="Calibri" w:hAnsi="Calibri" w:cs="Calibri"/>
        </w:rPr>
        <w:t>who can work in a team environment,</w:t>
      </w:r>
      <w:r w:rsidR="00060BFE">
        <w:rPr>
          <w:rFonts w:ascii="Calibri" w:hAnsi="Calibri" w:cs="Calibri"/>
        </w:rPr>
        <w:t xml:space="preserve"> who has experience in agile methodologies, and who is familiar with SQL and other web Technologies</w:t>
      </w:r>
      <w:r w:rsidR="00E93737">
        <w:rPr>
          <w:rFonts w:ascii="Calibri" w:hAnsi="Calibri" w:cs="Calibri"/>
        </w:rPr>
        <w:t xml:space="preserve">. Throughout my schooling at BYU-I I have developed strong </w:t>
      </w:r>
      <w:r w:rsidR="00060BFE">
        <w:rPr>
          <w:rFonts w:ascii="Calibri" w:hAnsi="Calibri" w:cs="Calibri"/>
        </w:rPr>
        <w:t>communication</w:t>
      </w:r>
      <w:r w:rsidR="00E93737">
        <w:rPr>
          <w:rFonts w:ascii="Calibri" w:hAnsi="Calibri" w:cs="Calibri"/>
        </w:rPr>
        <w:t xml:space="preserve"> and teamwork skills</w:t>
      </w:r>
      <w:r w:rsidR="00060BFE">
        <w:rPr>
          <w:rFonts w:ascii="Calibri" w:hAnsi="Calibri" w:cs="Calibri"/>
        </w:rPr>
        <w:t xml:space="preserve"> through large-scale groups projects. These projects have taught me many of the technical skills you are looking for, such as working in agile methodologies, SQL, and other web technologies</w:t>
      </w:r>
      <w:r w:rsidR="00E93737">
        <w:rPr>
          <w:rFonts w:ascii="Calibri" w:hAnsi="Calibri" w:cs="Calibri"/>
        </w:rPr>
        <w:t>. In addition I</w:t>
      </w:r>
      <w:r w:rsidR="00792893">
        <w:rPr>
          <w:rFonts w:ascii="Calibri" w:hAnsi="Calibri" w:cs="Calibri"/>
        </w:rPr>
        <w:t xml:space="preserve"> am very</w:t>
      </w:r>
      <w:r w:rsidR="00E93737">
        <w:rPr>
          <w:rFonts w:ascii="Calibri" w:hAnsi="Calibri" w:cs="Calibri"/>
        </w:rPr>
        <w:t xml:space="preserve"> hard working and </w:t>
      </w:r>
      <w:r w:rsidR="00792893">
        <w:rPr>
          <w:rFonts w:ascii="Calibri" w:hAnsi="Calibri" w:cs="Calibri"/>
        </w:rPr>
        <w:t xml:space="preserve">a </w:t>
      </w:r>
      <w:r w:rsidR="00E93737">
        <w:rPr>
          <w:rFonts w:ascii="Calibri" w:hAnsi="Calibri" w:cs="Calibri"/>
        </w:rPr>
        <w:t xml:space="preserve">self-motivated </w:t>
      </w:r>
      <w:r w:rsidR="00792893">
        <w:rPr>
          <w:rFonts w:ascii="Calibri" w:hAnsi="Calibri" w:cs="Calibri"/>
        </w:rPr>
        <w:t xml:space="preserve">worker. </w:t>
      </w:r>
    </w:p>
    <w:p w14:paraId="5541CC0F" w14:textId="53186AAB" w:rsidR="00792893" w:rsidRPr="00B821E7" w:rsidRDefault="00792893" w:rsidP="000C696F">
      <w:pPr>
        <w:rPr>
          <w:rFonts w:ascii="Calibri" w:hAnsi="Calibri" w:cs="Calibri"/>
        </w:rPr>
      </w:pPr>
      <w:r>
        <w:rPr>
          <w:rFonts w:ascii="Calibri" w:hAnsi="Calibri" w:cs="Calibri"/>
        </w:rPr>
        <w:t xml:space="preserve">Working for </w:t>
      </w:r>
      <w:r w:rsidR="009F2597">
        <w:rPr>
          <w:rFonts w:ascii="Calibri" w:hAnsi="Calibri" w:cs="Calibri"/>
        </w:rPr>
        <w:t>Melaleuca</w:t>
      </w:r>
      <w:r>
        <w:rPr>
          <w:rFonts w:ascii="Calibri" w:hAnsi="Calibri" w:cs="Calibri"/>
        </w:rPr>
        <w:t xml:space="preserve"> would allow me to practice the leadership and communication skills I have already developed. Please take a moment to review my resume. I am confident that you will find that I am qualified for this position. I look forward to hearing from you soon.</w:t>
      </w:r>
    </w:p>
    <w:p w14:paraId="55E2F026" w14:textId="77777777" w:rsidR="008417D1" w:rsidRPr="00B821E7" w:rsidRDefault="008417D1" w:rsidP="008417D1">
      <w:pPr>
        <w:pStyle w:val="Closing"/>
        <w:rPr>
          <w:rFonts w:ascii="Calibri" w:hAnsi="Calibri" w:cs="Calibri"/>
        </w:rPr>
      </w:pPr>
      <w:r w:rsidRPr="00B821E7">
        <w:rPr>
          <w:rFonts w:ascii="Calibri" w:hAnsi="Calibri" w:cs="Calibri"/>
        </w:rPr>
        <w:t>Sincerely,</w:t>
      </w:r>
    </w:p>
    <w:p w14:paraId="005366C6" w14:textId="167EEAF5" w:rsidR="00B821E7" w:rsidRPr="00790869" w:rsidRDefault="00B821E7" w:rsidP="00F34A95">
      <w:pPr>
        <w:pStyle w:val="Signature"/>
        <w:rPr>
          <w:rFonts w:ascii="Calibri" w:hAnsi="Calibri" w:cs="Calibri"/>
          <w:color w:val="404040" w:themeColor="text1" w:themeTint="BF"/>
        </w:rPr>
      </w:pPr>
      <w:r w:rsidRPr="00B821E7">
        <w:rPr>
          <w:rFonts w:ascii="Calibri" w:hAnsi="Calibri" w:cs="Calibri"/>
          <w:color w:val="404040" w:themeColor="text1" w:themeTint="BF"/>
        </w:rPr>
        <w:t>Daniel Green</w:t>
      </w:r>
    </w:p>
    <w:sectPr w:rsidR="00B821E7" w:rsidRPr="00790869">
      <w:footerReference w:type="default" r:id="rId7"/>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C38C5" w14:textId="77777777" w:rsidR="00B821E7" w:rsidRDefault="00B821E7" w:rsidP="008C4A27">
      <w:pPr>
        <w:spacing w:after="0"/>
      </w:pPr>
      <w:r>
        <w:separator/>
      </w:r>
    </w:p>
  </w:endnote>
  <w:endnote w:type="continuationSeparator" w:id="0">
    <w:p w14:paraId="6E434C26" w14:textId="77777777" w:rsidR="00B821E7" w:rsidRDefault="00B821E7"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89193" w14:textId="77777777" w:rsidR="00714D80" w:rsidRDefault="008C4A27">
    <w:pPr>
      <w:pStyle w:val="Footer"/>
    </w:pPr>
    <w:r>
      <w:t xml:space="preserve">Page </w:t>
    </w:r>
    <w:r>
      <w:fldChar w:fldCharType="begin"/>
    </w:r>
    <w:r>
      <w:instrText xml:space="preserve"> PAGE   \* MERGEFORMAT </w:instrText>
    </w:r>
    <w:r>
      <w:fldChar w:fldCharType="separate"/>
    </w:r>
    <w:r w:rsidR="004C6507">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135E3" w14:textId="77777777" w:rsidR="00B821E7" w:rsidRDefault="00B821E7" w:rsidP="008C4A27">
      <w:pPr>
        <w:spacing w:after="0"/>
      </w:pPr>
      <w:r>
        <w:separator/>
      </w:r>
    </w:p>
  </w:footnote>
  <w:footnote w:type="continuationSeparator" w:id="0">
    <w:p w14:paraId="1DB59030" w14:textId="77777777" w:rsidR="00B821E7" w:rsidRDefault="00B821E7" w:rsidP="008C4A2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13"/>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E7"/>
    <w:rsid w:val="00060BFE"/>
    <w:rsid w:val="00077B54"/>
    <w:rsid w:val="000C696F"/>
    <w:rsid w:val="00293B83"/>
    <w:rsid w:val="00474B6C"/>
    <w:rsid w:val="004C6507"/>
    <w:rsid w:val="00586C86"/>
    <w:rsid w:val="006A3CE7"/>
    <w:rsid w:val="00790869"/>
    <w:rsid w:val="00792893"/>
    <w:rsid w:val="008417D1"/>
    <w:rsid w:val="008C4A27"/>
    <w:rsid w:val="009F2597"/>
    <w:rsid w:val="00A71493"/>
    <w:rsid w:val="00B137AD"/>
    <w:rsid w:val="00B4528D"/>
    <w:rsid w:val="00B516D0"/>
    <w:rsid w:val="00B821E7"/>
    <w:rsid w:val="00E93737"/>
    <w:rsid w:val="00F3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672"/>
  <w15:chartTrackingRefBased/>
  <w15:docId w15:val="{23328D0F-F798-42B8-8027-EC4F3343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D60B228D944828D265C9E5370AC77"/>
        <w:category>
          <w:name w:val="General"/>
          <w:gallery w:val="placeholder"/>
        </w:category>
        <w:types>
          <w:type w:val="bbPlcHdr"/>
        </w:types>
        <w:behaviors>
          <w:behavior w:val="content"/>
        </w:behaviors>
        <w:guid w:val="{2F98935B-4C4D-4EFE-819D-9CE7A0912CB9}"/>
      </w:docPartPr>
      <w:docPartBody>
        <w:p w:rsidR="005A3C84" w:rsidRDefault="005A3C84">
          <w:pPr>
            <w:pStyle w:val="F17D60B228D944828D265C9E5370AC77"/>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84"/>
    <w:rsid w:val="005A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9FCF01FCF1442784F67C04166D063D">
    <w:name w:val="599FCF01FCF1442784F67C04166D063D"/>
  </w:style>
  <w:style w:type="paragraph" w:customStyle="1" w:styleId="686241C7919B4138B5A4B13AD3C7451A">
    <w:name w:val="686241C7919B4138B5A4B13AD3C7451A"/>
  </w:style>
  <w:style w:type="paragraph" w:customStyle="1" w:styleId="95609C10B63D4A07A0451A97C36F7A42">
    <w:name w:val="95609C10B63D4A07A0451A97C36F7A42"/>
  </w:style>
  <w:style w:type="paragraph" w:customStyle="1" w:styleId="FE0288BA9C4C418D9A226F61CAF4B174">
    <w:name w:val="FE0288BA9C4C418D9A226F61CAF4B174"/>
  </w:style>
  <w:style w:type="paragraph" w:customStyle="1" w:styleId="092E9A7EA0CB4536BBD4F652EA1F19BA">
    <w:name w:val="092E9A7EA0CB4536BBD4F652EA1F19BA"/>
  </w:style>
  <w:style w:type="paragraph" w:customStyle="1" w:styleId="F17D60B228D944828D265C9E5370AC77">
    <w:name w:val="F17D60B228D944828D265C9E5370AC77"/>
  </w:style>
  <w:style w:type="paragraph" w:customStyle="1" w:styleId="7C28FD13E0D540669AC97F7641DAB711">
    <w:name w:val="7C28FD13E0D540669AC97F7641DAB711"/>
  </w:style>
  <w:style w:type="paragraph" w:customStyle="1" w:styleId="578E156BE91F4C9799E614177F33BC12">
    <w:name w:val="578E156BE91F4C9799E614177F33BC12"/>
  </w:style>
  <w:style w:type="paragraph" w:customStyle="1" w:styleId="19D2DDA60D754E3EA5AD020D640EFB46">
    <w:name w:val="19D2DDA60D754E3EA5AD020D640EFB46"/>
  </w:style>
  <w:style w:type="paragraph" w:customStyle="1" w:styleId="99C9FF022E354E00A5FC6F19E7DF6A82">
    <w:name w:val="99C9FF022E354E00A5FC6F19E7DF6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 letter.dotx</Template>
  <TotalTime>14</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Green</dc:creator>
  <cp:keywords>Human Resources</cp:keywords>
  <dc:description/>
  <cp:lastModifiedBy>Daniel Green</cp:lastModifiedBy>
  <cp:revision>6</cp:revision>
  <dcterms:created xsi:type="dcterms:W3CDTF">2016-10-05T02:18:00Z</dcterms:created>
  <dcterms:modified xsi:type="dcterms:W3CDTF">2016-10-05T02:50:00Z</dcterms:modified>
</cp:coreProperties>
</file>